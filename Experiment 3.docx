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2CE3"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580CAF" w14:paraId="0758581A"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A97D4D5" w14:textId="77777777" w:rsidR="007E47CF" w:rsidRPr="00580CAF" w:rsidRDefault="009933A8">
            <w:pPr>
              <w:keepNext/>
              <w:spacing w:line="240" w:lineRule="auto"/>
              <w:rPr>
                <w:rFonts w:eastAsia="Times New Roman"/>
                <w:b/>
              </w:rPr>
            </w:pPr>
            <w:r w:rsidRPr="00580CAF">
              <w:rPr>
                <w:rFonts w:eastAsia="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DCCDD74" w14:textId="098FCEDF" w:rsidR="007E47CF" w:rsidRPr="00580CAF" w:rsidRDefault="00580CAF">
            <w:pPr>
              <w:keepNext/>
              <w:spacing w:line="240" w:lineRule="auto"/>
              <w:rPr>
                <w:rFonts w:eastAsia="Times New Roman"/>
              </w:rPr>
            </w:pPr>
            <w:r>
              <w:rPr>
                <w:rFonts w:eastAsia="Times New Roman"/>
              </w:rPr>
              <w:t>Vineet Parmar</w:t>
            </w:r>
          </w:p>
        </w:tc>
      </w:tr>
      <w:tr w:rsidR="007E47CF" w:rsidRPr="00580CAF" w14:paraId="4A1D430C"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3389052" w14:textId="77777777" w:rsidR="007E47CF" w:rsidRPr="00580CAF" w:rsidRDefault="009933A8">
            <w:pPr>
              <w:keepNext/>
              <w:spacing w:line="240" w:lineRule="auto"/>
              <w:rPr>
                <w:rFonts w:eastAsia="Times New Roman"/>
                <w:b/>
              </w:rPr>
            </w:pPr>
            <w:r w:rsidRPr="00580CAF">
              <w:rPr>
                <w:rFonts w:eastAsia="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C058072" w14:textId="7ABC1BF0" w:rsidR="007E47CF" w:rsidRPr="00580CAF" w:rsidRDefault="00580CAF">
            <w:pPr>
              <w:keepNext/>
              <w:spacing w:line="240" w:lineRule="auto"/>
              <w:rPr>
                <w:rFonts w:eastAsia="Times New Roman"/>
              </w:rPr>
            </w:pPr>
            <w:r>
              <w:rPr>
                <w:rFonts w:eastAsia="Times New Roman"/>
              </w:rPr>
              <w:t>2021300092</w:t>
            </w:r>
          </w:p>
        </w:tc>
      </w:tr>
      <w:tr w:rsidR="007E47CF" w:rsidRPr="00580CAF" w14:paraId="6C5D583C"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FA1EE96" w14:textId="77777777" w:rsidR="007E47CF" w:rsidRPr="00580CAF" w:rsidRDefault="009933A8">
            <w:pPr>
              <w:keepNext/>
              <w:spacing w:line="240" w:lineRule="auto"/>
              <w:rPr>
                <w:rFonts w:eastAsia="Times New Roman"/>
                <w:b/>
              </w:rPr>
            </w:pPr>
            <w:r w:rsidRPr="00580CAF">
              <w:rPr>
                <w:rFonts w:eastAsia="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24AD86A" w14:textId="1D88D12F" w:rsidR="007E47CF" w:rsidRPr="00580CAF" w:rsidRDefault="00580CAF">
            <w:pPr>
              <w:keepNext/>
              <w:spacing w:line="240" w:lineRule="auto"/>
              <w:rPr>
                <w:rFonts w:eastAsia="Times New Roman"/>
              </w:rPr>
            </w:pPr>
            <w:r>
              <w:rPr>
                <w:rFonts w:eastAsia="Times New Roman"/>
              </w:rPr>
              <w:t>3</w:t>
            </w:r>
          </w:p>
        </w:tc>
      </w:tr>
    </w:tbl>
    <w:p w14:paraId="540EEE0E"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069"/>
        <w:gridCol w:w="7726"/>
      </w:tblGrid>
      <w:tr w:rsidR="007E47CF" w:rsidRPr="00580CAF" w14:paraId="7D553DFF"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BCF7D74" w14:textId="77777777" w:rsidR="007E47CF" w:rsidRPr="00580CAF" w:rsidRDefault="009933A8">
            <w:pPr>
              <w:spacing w:line="240" w:lineRule="auto"/>
              <w:rPr>
                <w:rFonts w:eastAsia="Times New Roman"/>
                <w:b/>
              </w:rPr>
            </w:pPr>
            <w:r w:rsidRPr="00580CAF">
              <w:rPr>
                <w:rFonts w:eastAsia="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20CBA56" w14:textId="098F41DF" w:rsidR="007E47CF" w:rsidRPr="00580CAF" w:rsidRDefault="00580CAF">
            <w:pPr>
              <w:rPr>
                <w:rFonts w:eastAsia="Times New Roman"/>
              </w:rPr>
            </w:pPr>
            <w:r w:rsidRPr="00580CAF">
              <w:rPr>
                <w:rFonts w:eastAsia="Times New Roman"/>
              </w:rPr>
              <w:t>Implement a given problem statement using Linked List.</w:t>
            </w:r>
          </w:p>
        </w:tc>
      </w:tr>
      <w:tr w:rsidR="007E47CF" w:rsidRPr="00580CAF" w14:paraId="2C3A60ED"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8FD8086" w14:textId="77777777" w:rsidR="007E47CF" w:rsidRPr="00580CAF" w:rsidRDefault="009933A8">
            <w:pPr>
              <w:spacing w:line="240" w:lineRule="auto"/>
              <w:rPr>
                <w:rFonts w:eastAsia="Times New Roman"/>
                <w:b/>
              </w:rPr>
            </w:pPr>
            <w:r w:rsidRPr="00580CAF">
              <w:rPr>
                <w:rFonts w:eastAsia="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3855A5" w14:textId="043B54AC" w:rsidR="007E47CF" w:rsidRPr="00580CAF" w:rsidRDefault="00E335FD">
            <w:pPr>
              <w:rPr>
                <w:rFonts w:eastAsia="Times New Roman"/>
              </w:rPr>
            </w:pPr>
            <w:r>
              <w:rPr>
                <w:rFonts w:eastAsia="Times New Roman"/>
              </w:rPr>
              <w:t>To check if a given input is a palindrome or not.</w:t>
            </w:r>
          </w:p>
        </w:tc>
      </w:tr>
      <w:tr w:rsidR="007E47CF" w:rsidRPr="00580CAF" w14:paraId="37138559"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56A53099" w14:textId="77777777" w:rsidR="007E47CF" w:rsidRPr="00580CAF" w:rsidRDefault="00915CD8">
            <w:pPr>
              <w:spacing w:line="240" w:lineRule="auto"/>
            </w:pPr>
            <w:r w:rsidRPr="00580CAF">
              <w:rPr>
                <w:rFonts w:eastAsia="Times New Roman"/>
                <w:b/>
              </w:rPr>
              <w:t>THEORY</w:t>
            </w:r>
            <w:r w:rsidR="009933A8" w:rsidRPr="00580CAF">
              <w:rPr>
                <w:rFonts w:eastAsia="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413ED2B0" w14:textId="77777777" w:rsidR="007E47CF" w:rsidRDefault="00E335FD" w:rsidP="00E335FD">
            <w:pPr>
              <w:jc w:val="center"/>
              <w:rPr>
                <w:rFonts w:eastAsia="Times New Roman"/>
                <w:b/>
                <w:bCs/>
                <w:i/>
                <w:iCs/>
                <w:u w:val="single"/>
              </w:rPr>
            </w:pPr>
            <w:r>
              <w:rPr>
                <w:rFonts w:eastAsia="Times New Roman"/>
                <w:b/>
                <w:bCs/>
                <w:i/>
                <w:iCs/>
                <w:u w:val="single"/>
              </w:rPr>
              <w:t>LINKED LIST</w:t>
            </w:r>
          </w:p>
          <w:p w14:paraId="3A931F04" w14:textId="77777777" w:rsidR="00E335FD" w:rsidRDefault="00E335FD" w:rsidP="00E335FD">
            <w:pPr>
              <w:rPr>
                <w:rFonts w:eastAsia="Times New Roman"/>
              </w:rPr>
            </w:pPr>
            <w:r w:rsidRPr="00E335FD">
              <w:rPr>
                <w:rFonts w:eastAsia="Times New Roman"/>
              </w:rPr>
              <w:t>A linked list is a linear data structure, in which the elements are not stored at contiguous memory locations. The elements in a linked list are linked using pointers as shown in the below image:</w:t>
            </w:r>
          </w:p>
          <w:p w14:paraId="020B946D" w14:textId="77777777" w:rsidR="00E335FD" w:rsidRDefault="00000000" w:rsidP="006D796F">
            <w:pPr>
              <w:jc w:val="center"/>
              <w:rPr>
                <w:noProof/>
              </w:rPr>
            </w:pPr>
            <w:r>
              <w:rPr>
                <w:noProof/>
              </w:rPr>
              <w:pict w14:anchorId="617E83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alt="Linkedlist Data Structure" style="width:356.4pt;height:79.2pt;visibility:visible;mso-wrap-style:square">
                  <v:imagedata r:id="rId6" o:title="Linkedlist Data Structure"/>
                </v:shape>
              </w:pict>
            </w:r>
          </w:p>
          <w:p w14:paraId="6ED13DD2" w14:textId="77777777" w:rsidR="00E335FD" w:rsidRDefault="00E335FD" w:rsidP="00E335FD">
            <w:pPr>
              <w:rPr>
                <w:rFonts w:eastAsia="Times New Roman"/>
              </w:rPr>
            </w:pPr>
            <w:r w:rsidRPr="00E335FD">
              <w:rPr>
                <w:rFonts w:eastAsia="Times New Roman"/>
              </w:rPr>
              <w:t>In simple words, a linked list consists of nodes where each node contains a data field and a reference(link) to the next node in the list.</w:t>
            </w:r>
          </w:p>
          <w:p w14:paraId="3B58A345" w14:textId="77777777" w:rsidR="00E335FD" w:rsidRDefault="00E335FD" w:rsidP="00E335FD">
            <w:pPr>
              <w:jc w:val="center"/>
              <w:rPr>
                <w:rFonts w:eastAsia="Times New Roman"/>
                <w:b/>
                <w:bCs/>
                <w:i/>
                <w:iCs/>
                <w:u w:val="single"/>
              </w:rPr>
            </w:pPr>
            <w:r>
              <w:rPr>
                <w:rFonts w:eastAsia="Times New Roman"/>
                <w:b/>
                <w:bCs/>
                <w:i/>
                <w:iCs/>
                <w:u w:val="single"/>
              </w:rPr>
              <w:t>LINKED LIST VS ARRAY</w:t>
            </w:r>
          </w:p>
          <w:p w14:paraId="6007EC64" w14:textId="77777777" w:rsidR="00E335FD" w:rsidRPr="00E335FD" w:rsidRDefault="00E335FD" w:rsidP="00E335FD">
            <w:pPr>
              <w:rPr>
                <w:rFonts w:eastAsia="Times New Roman"/>
              </w:rPr>
            </w:pPr>
            <w:r w:rsidRPr="00E335FD">
              <w:rPr>
                <w:rFonts w:eastAsia="Times New Roman"/>
              </w:rPr>
              <w:t>Array: Arrays store elements in contiguous memory locations, resulting in easily calculable addresses for the elements stored and this allows faster access to an element at a specific index.</w:t>
            </w:r>
          </w:p>
          <w:p w14:paraId="2B049491" w14:textId="77777777" w:rsidR="00E335FD" w:rsidRPr="00E335FD" w:rsidRDefault="00E335FD" w:rsidP="00E335FD">
            <w:pPr>
              <w:rPr>
                <w:rFonts w:eastAsia="Times New Roman"/>
              </w:rPr>
            </w:pPr>
          </w:p>
          <w:p w14:paraId="69C44927" w14:textId="77777777" w:rsidR="00E335FD" w:rsidRPr="00E335FD" w:rsidRDefault="00E335FD" w:rsidP="00E335FD">
            <w:pPr>
              <w:rPr>
                <w:rFonts w:eastAsia="Times New Roman"/>
              </w:rPr>
            </w:pPr>
            <w:r w:rsidRPr="00E335FD">
              <w:rPr>
                <w:rFonts w:eastAsia="Times New Roman"/>
              </w:rPr>
              <w:t xml:space="preserve">Linked List: Linked lists are less rigid in their storage structure and elements are usually not stored in contiguous locations, hence they need to be stored with additional tags giving a reference to the next element. </w:t>
            </w:r>
          </w:p>
          <w:p w14:paraId="2A374C23" w14:textId="77777777" w:rsidR="00E335FD" w:rsidRPr="00E335FD" w:rsidRDefault="00E335FD" w:rsidP="00E335FD">
            <w:pPr>
              <w:rPr>
                <w:rFonts w:eastAsia="Times New Roman"/>
              </w:rPr>
            </w:pPr>
          </w:p>
          <w:p w14:paraId="24E10D79" w14:textId="77777777" w:rsidR="00E335FD" w:rsidRDefault="00E335FD" w:rsidP="00E335FD">
            <w:pPr>
              <w:rPr>
                <w:rFonts w:eastAsia="Times New Roman"/>
              </w:rPr>
            </w:pPr>
            <w:r w:rsidRPr="00E335FD">
              <w:rPr>
                <w:rFonts w:eastAsia="Times New Roman"/>
              </w:rPr>
              <w:t>This difference in the data storage scheme decides which data structure would be more suitable for a given situation.</w:t>
            </w:r>
          </w:p>
          <w:p w14:paraId="7146F27F" w14:textId="77777777" w:rsidR="00E335FD" w:rsidRDefault="00E335FD" w:rsidP="006D796F">
            <w:pPr>
              <w:jc w:val="center"/>
            </w:pPr>
            <w:r>
              <w:fldChar w:fldCharType="begin"/>
            </w:r>
            <w:r>
              <w:instrText xml:space="preserve"> INCLUDEPICTURE "https://media.geeksforgeeks.org/wp-content/uploads/Arrays-1.png" \* MERGEFORMATINET </w:instrText>
            </w:r>
            <w:r>
              <w:fldChar w:fldCharType="separate"/>
            </w:r>
            <w:r w:rsidR="00000000">
              <w:fldChar w:fldCharType="begin"/>
            </w:r>
            <w:r w:rsidR="00000000">
              <w:instrText xml:space="preserve"> INCLUDEPICTURE  "https://media.geeksforgeeks.org/wp-content/uploads/Arrays-1.png" \* MERGEFORMATINET </w:instrText>
            </w:r>
            <w:r w:rsidR="00000000">
              <w:fldChar w:fldCharType="separate"/>
            </w:r>
            <w:r w:rsidR="00000000">
              <w:pict w14:anchorId="4EF26C76">
                <v:shape id="_x0000_i1026" type="#_x0000_t75" alt="" style="width:325.2pt;height:95.4pt">
                  <v:imagedata r:id="rId7" r:href="rId8"/>
                </v:shape>
              </w:pict>
            </w:r>
            <w:r w:rsidR="00000000">
              <w:fldChar w:fldCharType="end"/>
            </w:r>
            <w:r>
              <w:fldChar w:fldCharType="end"/>
            </w:r>
          </w:p>
          <w:p w14:paraId="4EC2CEFF" w14:textId="77777777" w:rsidR="006D796F" w:rsidRDefault="006D796F" w:rsidP="006D796F">
            <w:pPr>
              <w:jc w:val="center"/>
              <w:rPr>
                <w:rFonts w:eastAsia="Times New Roman"/>
              </w:rPr>
            </w:pPr>
            <w:r w:rsidRPr="006D796F">
              <w:rPr>
                <w:rFonts w:eastAsia="Times New Roman"/>
              </w:rPr>
              <w:t>Data storage scheme of an array</w:t>
            </w:r>
          </w:p>
          <w:p w14:paraId="6F01065D" w14:textId="77777777" w:rsidR="006D796F" w:rsidRDefault="006D796F" w:rsidP="006D796F">
            <w:pPr>
              <w:jc w:val="center"/>
              <w:rPr>
                <w:rFonts w:eastAsia="Times New Roman"/>
              </w:rPr>
            </w:pPr>
          </w:p>
          <w:p w14:paraId="18575692" w14:textId="77777777" w:rsidR="006D796F" w:rsidRDefault="006D796F" w:rsidP="006D796F">
            <w:pPr>
              <w:jc w:val="center"/>
            </w:pPr>
            <w:r>
              <w:lastRenderedPageBreak/>
              <w:fldChar w:fldCharType="begin"/>
            </w:r>
            <w:r>
              <w:instrText xml:space="preserve"> INCLUDEPICTURE "https://media.geeksforgeeks.org/wp-content/uploads/20220829152206/LLdrawio.png" \* MERGEFORMATINET </w:instrText>
            </w:r>
            <w:r>
              <w:fldChar w:fldCharType="separate"/>
            </w:r>
            <w:r w:rsidR="00000000">
              <w:fldChar w:fldCharType="begin"/>
            </w:r>
            <w:r w:rsidR="00000000">
              <w:instrText xml:space="preserve"> INCLUDEPICTURE  "https://media.geeksforgeeks.org/wp-content/uploads/20220829152206/LLdrawio.png" \* MERGEFORMATINET </w:instrText>
            </w:r>
            <w:r w:rsidR="00000000">
              <w:fldChar w:fldCharType="separate"/>
            </w:r>
            <w:r w:rsidR="00000000">
              <w:pict w14:anchorId="7054BA01">
                <v:shape id="_x0000_i1027" type="#_x0000_t75" alt="" style="width:301.2pt;height:81.6pt">
                  <v:imagedata r:id="rId9" r:href="rId10"/>
                </v:shape>
              </w:pict>
            </w:r>
            <w:r w:rsidR="00000000">
              <w:fldChar w:fldCharType="end"/>
            </w:r>
            <w:r>
              <w:fldChar w:fldCharType="end"/>
            </w:r>
          </w:p>
          <w:p w14:paraId="0016363C" w14:textId="77777777" w:rsidR="006D796F" w:rsidRDefault="006D796F" w:rsidP="006D796F">
            <w:pPr>
              <w:jc w:val="center"/>
              <w:rPr>
                <w:rFonts w:eastAsia="Times New Roman"/>
              </w:rPr>
            </w:pPr>
            <w:r w:rsidRPr="006D796F">
              <w:rPr>
                <w:rFonts w:eastAsia="Times New Roman"/>
              </w:rPr>
              <w:t>Linked-List representation</w:t>
            </w:r>
          </w:p>
          <w:p w14:paraId="1F1BFD8C" w14:textId="77777777" w:rsidR="006D796F" w:rsidRDefault="006D796F" w:rsidP="006D796F">
            <w:pPr>
              <w:jc w:val="center"/>
            </w:pPr>
            <w:r>
              <w:fldChar w:fldCharType="begin"/>
            </w:r>
            <w:r>
              <w:instrText xml:space="preserve"> INCLUDEPICTURE "https://media.geeksforgeeks.org/wp-content/uploads/20220525085238/Screenshot20220525085154.png" \* MERGEFORMATINET </w:instrText>
            </w:r>
            <w:r>
              <w:fldChar w:fldCharType="separate"/>
            </w:r>
            <w:r w:rsidR="00000000">
              <w:fldChar w:fldCharType="begin"/>
            </w:r>
            <w:r w:rsidR="00000000">
              <w:instrText xml:space="preserve"> INCLUDEPICTURE  "https://media.geeksforgeeks.org/wp-content/uploads/20220525085238/Screenshot20220525085154.png" \* MERGEFORMATINET </w:instrText>
            </w:r>
            <w:r w:rsidR="00000000">
              <w:fldChar w:fldCharType="separate"/>
            </w:r>
            <w:r w:rsidR="00000000">
              <w:pict w14:anchorId="3B60C53F">
                <v:shape id="_x0000_i1028" type="#_x0000_t75" alt="" style="width:318.6pt;height:147.6pt">
                  <v:imagedata r:id="rId11" r:href="rId12"/>
                </v:shape>
              </w:pict>
            </w:r>
            <w:r w:rsidR="00000000">
              <w:fldChar w:fldCharType="end"/>
            </w:r>
            <w:r>
              <w:fldChar w:fldCharType="end"/>
            </w:r>
          </w:p>
          <w:p w14:paraId="17258C7F" w14:textId="77777777" w:rsidR="004A5C70" w:rsidRPr="004A5C70" w:rsidRDefault="004A5C70" w:rsidP="004A5C70">
            <w:pPr>
              <w:rPr>
                <w:rFonts w:eastAsia="Times New Roman"/>
              </w:rPr>
            </w:pPr>
            <w:r w:rsidRPr="004A5C70">
              <w:rPr>
                <w:rFonts w:eastAsia="Times New Roman"/>
              </w:rPr>
              <w:t>Advantages of Linked Lists:</w:t>
            </w:r>
          </w:p>
          <w:p w14:paraId="168BA600" w14:textId="77777777" w:rsidR="004A5C70" w:rsidRPr="004A5C70" w:rsidRDefault="004A5C70" w:rsidP="004A5C70">
            <w:pPr>
              <w:numPr>
                <w:ilvl w:val="0"/>
                <w:numId w:val="1"/>
              </w:numPr>
              <w:rPr>
                <w:rFonts w:eastAsia="Times New Roman"/>
              </w:rPr>
            </w:pPr>
            <w:r w:rsidRPr="004A5C70">
              <w:rPr>
                <w:rFonts w:eastAsia="Times New Roman"/>
              </w:rPr>
              <w:t xml:space="preserve">The size of the arrays is fixed: So we must know the upper limit on the number of elements in advance. Also, generally, the allocated memory is equal to the upper limit irrespective of usage, and in practical uses, the upper limit is rarely reached. </w:t>
            </w:r>
          </w:p>
          <w:p w14:paraId="433B841F" w14:textId="77777777" w:rsidR="004A5C70" w:rsidRDefault="004A5C70" w:rsidP="004A5C70">
            <w:pPr>
              <w:numPr>
                <w:ilvl w:val="0"/>
                <w:numId w:val="1"/>
              </w:numPr>
              <w:rPr>
                <w:rFonts w:eastAsia="Times New Roman"/>
              </w:rPr>
            </w:pPr>
            <w:r w:rsidRPr="004A5C70">
              <w:rPr>
                <w:rFonts w:eastAsia="Times New Roman"/>
              </w:rPr>
              <w:t>Inserting a new element in an array of elements is expensive because a room has to be created for the new elements and to create a room existing elements have to be shifted.</w:t>
            </w:r>
          </w:p>
          <w:p w14:paraId="47116F77" w14:textId="77777777" w:rsidR="004A5C70" w:rsidRPr="004A5C70" w:rsidRDefault="004A5C70" w:rsidP="004A5C70">
            <w:pPr>
              <w:rPr>
                <w:rFonts w:eastAsia="Times New Roman"/>
              </w:rPr>
            </w:pPr>
            <w:r w:rsidRPr="004A5C70">
              <w:rPr>
                <w:rFonts w:eastAsia="Times New Roman"/>
              </w:rPr>
              <w:t>Disadvantages of Linked Lists:</w:t>
            </w:r>
          </w:p>
          <w:p w14:paraId="02EDF4A9" w14:textId="77777777" w:rsidR="004A5C70" w:rsidRPr="004A5C70" w:rsidRDefault="004A5C70" w:rsidP="004A5C70">
            <w:pPr>
              <w:numPr>
                <w:ilvl w:val="0"/>
                <w:numId w:val="2"/>
              </w:numPr>
              <w:rPr>
                <w:rFonts w:eastAsia="Times New Roman"/>
              </w:rPr>
            </w:pPr>
            <w:r w:rsidRPr="004A5C70">
              <w:rPr>
                <w:rFonts w:eastAsia="Times New Roman"/>
              </w:rPr>
              <w:t xml:space="preserve">Random access is not allowed. We have to access elements sequentially starting from the first node. So we cannot do a binary search with linked lists. </w:t>
            </w:r>
          </w:p>
          <w:p w14:paraId="7DCFB55B" w14:textId="77777777" w:rsidR="004A5C70" w:rsidRPr="004A5C70" w:rsidRDefault="004A5C70" w:rsidP="004A5C70">
            <w:pPr>
              <w:numPr>
                <w:ilvl w:val="0"/>
                <w:numId w:val="2"/>
              </w:numPr>
              <w:rPr>
                <w:rFonts w:eastAsia="Times New Roman"/>
              </w:rPr>
            </w:pPr>
            <w:r w:rsidRPr="004A5C70">
              <w:rPr>
                <w:rFonts w:eastAsia="Times New Roman"/>
              </w:rPr>
              <w:t xml:space="preserve">Extra memory space for a pointer is required for each element of the list. </w:t>
            </w:r>
          </w:p>
          <w:p w14:paraId="246D6C95" w14:textId="77777777" w:rsidR="004A5C70" w:rsidRPr="004A5C70" w:rsidRDefault="004A5C70" w:rsidP="004A5C70">
            <w:pPr>
              <w:numPr>
                <w:ilvl w:val="0"/>
                <w:numId w:val="2"/>
              </w:numPr>
              <w:rPr>
                <w:rFonts w:eastAsia="Times New Roman"/>
              </w:rPr>
            </w:pPr>
            <w:r w:rsidRPr="004A5C70">
              <w:rPr>
                <w:rFonts w:eastAsia="Times New Roman"/>
              </w:rPr>
              <w:t>Arrays have a better cache locality that can make a pretty big difference in performance.</w:t>
            </w:r>
          </w:p>
          <w:p w14:paraId="14EB58BD" w14:textId="77777777" w:rsidR="004A5C70" w:rsidRPr="004A5C70" w:rsidRDefault="004A5C70" w:rsidP="004A5C70">
            <w:pPr>
              <w:numPr>
                <w:ilvl w:val="0"/>
                <w:numId w:val="2"/>
              </w:numPr>
              <w:rPr>
                <w:rFonts w:eastAsia="Times New Roman"/>
              </w:rPr>
            </w:pPr>
            <w:r w:rsidRPr="004A5C70">
              <w:rPr>
                <w:rFonts w:eastAsia="Times New Roman"/>
              </w:rPr>
              <w:t>It takes a lot of time in traversing and changing the pointers.</w:t>
            </w:r>
          </w:p>
          <w:p w14:paraId="7A1B1B30" w14:textId="77777777" w:rsidR="004A5C70" w:rsidRDefault="004A5C70" w:rsidP="004A5C70">
            <w:pPr>
              <w:numPr>
                <w:ilvl w:val="0"/>
                <w:numId w:val="2"/>
              </w:numPr>
              <w:rPr>
                <w:rFonts w:eastAsia="Times New Roman"/>
              </w:rPr>
            </w:pPr>
            <w:r w:rsidRPr="004A5C70">
              <w:rPr>
                <w:rFonts w:eastAsia="Times New Roman"/>
              </w:rPr>
              <w:t>It will be confusing when we work with pointers.</w:t>
            </w:r>
          </w:p>
          <w:p w14:paraId="7521261E" w14:textId="77777777" w:rsidR="006B0960" w:rsidRDefault="006B0960" w:rsidP="006B0960">
            <w:pPr>
              <w:rPr>
                <w:rFonts w:eastAsia="Times New Roman"/>
              </w:rPr>
            </w:pPr>
          </w:p>
          <w:p w14:paraId="755E726B" w14:textId="77777777" w:rsidR="006B0960" w:rsidRDefault="00CB5FE3" w:rsidP="006B0960">
            <w:pPr>
              <w:jc w:val="center"/>
              <w:rPr>
                <w:rFonts w:eastAsia="Times New Roman"/>
                <w:b/>
                <w:bCs/>
                <w:i/>
                <w:iCs/>
                <w:u w:val="single"/>
              </w:rPr>
            </w:pPr>
            <w:r>
              <w:rPr>
                <w:rFonts w:eastAsia="Times New Roman"/>
                <w:b/>
                <w:bCs/>
                <w:i/>
                <w:iCs/>
                <w:u w:val="single"/>
              </w:rPr>
              <w:t>COMPOSITION OF</w:t>
            </w:r>
            <w:r w:rsidR="006F4782">
              <w:rPr>
                <w:rFonts w:eastAsia="Times New Roman"/>
                <w:b/>
                <w:bCs/>
                <w:i/>
                <w:iCs/>
                <w:u w:val="single"/>
              </w:rPr>
              <w:t xml:space="preserve"> SINGLY</w:t>
            </w:r>
            <w:r>
              <w:rPr>
                <w:rFonts w:eastAsia="Times New Roman"/>
                <w:b/>
                <w:bCs/>
                <w:i/>
                <w:iCs/>
                <w:u w:val="single"/>
              </w:rPr>
              <w:t xml:space="preserve"> LINKED LIST</w:t>
            </w:r>
          </w:p>
          <w:p w14:paraId="7CCA9487" w14:textId="77777777" w:rsidR="006F4782" w:rsidRDefault="006F4782" w:rsidP="006F4782">
            <w:pPr>
              <w:rPr>
                <w:rFonts w:eastAsia="Times New Roman"/>
              </w:rPr>
            </w:pPr>
            <w:r>
              <w:rPr>
                <w:rFonts w:eastAsia="Times New Roman"/>
              </w:rPr>
              <w:t>Data Members:</w:t>
            </w:r>
          </w:p>
          <w:p w14:paraId="138EAC74" w14:textId="77777777" w:rsidR="006F4782" w:rsidRDefault="006F4782" w:rsidP="006F4782">
            <w:pPr>
              <w:ind w:left="720"/>
              <w:rPr>
                <w:rFonts w:eastAsia="Times New Roman"/>
              </w:rPr>
            </w:pPr>
            <w:r>
              <w:rPr>
                <w:rFonts w:eastAsia="Times New Roman"/>
              </w:rPr>
              <w:t>Node object head</w:t>
            </w:r>
          </w:p>
          <w:p w14:paraId="58399808" w14:textId="77777777" w:rsidR="009932B9" w:rsidRDefault="009932B9" w:rsidP="006F4782">
            <w:pPr>
              <w:ind w:left="720"/>
              <w:rPr>
                <w:rFonts w:eastAsia="Times New Roman"/>
              </w:rPr>
            </w:pPr>
            <w:r>
              <w:rPr>
                <w:rFonts w:eastAsia="Times New Roman"/>
              </w:rPr>
              <w:t xml:space="preserve">Node Class </w:t>
            </w:r>
          </w:p>
          <w:p w14:paraId="04198014" w14:textId="77777777" w:rsidR="009932B9" w:rsidRDefault="000F60BC" w:rsidP="006F4782">
            <w:pPr>
              <w:ind w:left="720"/>
              <w:rPr>
                <w:rFonts w:eastAsia="Times New Roman"/>
              </w:rPr>
            </w:pPr>
            <w:r>
              <w:rPr>
                <w:rFonts w:eastAsia="Times New Roman"/>
              </w:rPr>
              <w:tab/>
              <w:t>Char data</w:t>
            </w:r>
          </w:p>
          <w:p w14:paraId="6680E263" w14:textId="77777777" w:rsidR="000F60BC" w:rsidRDefault="000F60BC" w:rsidP="006F4782">
            <w:pPr>
              <w:ind w:left="720"/>
              <w:rPr>
                <w:rFonts w:eastAsia="Times New Roman"/>
              </w:rPr>
            </w:pPr>
            <w:r>
              <w:rPr>
                <w:rFonts w:eastAsia="Times New Roman"/>
              </w:rPr>
              <w:tab/>
              <w:t>Node next</w:t>
            </w:r>
          </w:p>
          <w:p w14:paraId="3F848091" w14:textId="77777777" w:rsidR="000F60BC" w:rsidRDefault="000F60BC" w:rsidP="006F4782">
            <w:pPr>
              <w:ind w:left="720"/>
              <w:rPr>
                <w:rFonts w:eastAsia="Times New Roman"/>
              </w:rPr>
            </w:pPr>
            <w:r>
              <w:rPr>
                <w:rFonts w:eastAsia="Times New Roman"/>
              </w:rPr>
              <w:tab/>
              <w:t>Constructor Node (char data)</w:t>
            </w:r>
          </w:p>
          <w:p w14:paraId="762D7F77" w14:textId="77777777" w:rsidR="000F60BC" w:rsidRDefault="006F4587" w:rsidP="006F4782">
            <w:pPr>
              <w:ind w:left="720"/>
              <w:rPr>
                <w:rFonts w:eastAsia="Times New Roman"/>
              </w:rPr>
            </w:pPr>
            <w:r>
              <w:rPr>
                <w:rFonts w:eastAsia="Times New Roman"/>
              </w:rPr>
              <w:lastRenderedPageBreak/>
              <w:tab/>
            </w:r>
            <w:r>
              <w:rPr>
                <w:rFonts w:eastAsia="Times New Roman"/>
              </w:rPr>
              <w:tab/>
              <w:t>This.data = data</w:t>
            </w:r>
          </w:p>
          <w:p w14:paraId="42B40F34" w14:textId="77777777" w:rsidR="006F4587" w:rsidRDefault="006F4587" w:rsidP="006F4782">
            <w:pPr>
              <w:ind w:left="720"/>
              <w:rPr>
                <w:rFonts w:eastAsia="Times New Roman"/>
              </w:rPr>
            </w:pPr>
            <w:r>
              <w:rPr>
                <w:rFonts w:eastAsia="Times New Roman"/>
              </w:rPr>
              <w:tab/>
            </w:r>
            <w:r>
              <w:rPr>
                <w:rFonts w:eastAsia="Times New Roman"/>
              </w:rPr>
              <w:tab/>
              <w:t>Next = null</w:t>
            </w:r>
          </w:p>
          <w:p w14:paraId="51E23299" w14:textId="77777777" w:rsidR="006F4587" w:rsidRDefault="006F4587" w:rsidP="006F4587">
            <w:pPr>
              <w:rPr>
                <w:rFonts w:eastAsia="Times New Roman"/>
              </w:rPr>
            </w:pPr>
            <w:r>
              <w:rPr>
                <w:rFonts w:eastAsia="Times New Roman"/>
              </w:rPr>
              <w:t>Functions:</w:t>
            </w:r>
          </w:p>
          <w:p w14:paraId="2CD7C212" w14:textId="4F823B38" w:rsidR="00A54F45" w:rsidRDefault="006F4587" w:rsidP="006F4587">
            <w:pPr>
              <w:rPr>
                <w:rFonts w:eastAsia="Times New Roman"/>
              </w:rPr>
            </w:pPr>
            <w:r>
              <w:rPr>
                <w:rFonts w:eastAsia="Times New Roman"/>
              </w:rPr>
              <w:tab/>
            </w:r>
            <w:r w:rsidR="00A54F45">
              <w:rPr>
                <w:rFonts w:eastAsia="Times New Roman"/>
              </w:rPr>
              <w:t>Insertatfront</w:t>
            </w:r>
            <w:r w:rsidR="00515B33">
              <w:rPr>
                <w:rFonts w:eastAsia="Times New Roman"/>
              </w:rPr>
              <w:t>()</w:t>
            </w:r>
            <w:r w:rsidR="00A54F45">
              <w:rPr>
                <w:rFonts w:eastAsia="Times New Roman"/>
              </w:rPr>
              <w:t>: Inserts a node at the front of the list</w:t>
            </w:r>
          </w:p>
          <w:p w14:paraId="5BB4ECA4" w14:textId="2F700586" w:rsidR="00A54F45" w:rsidRDefault="00A54F45" w:rsidP="006F4587">
            <w:pPr>
              <w:rPr>
                <w:rFonts w:eastAsia="Times New Roman"/>
              </w:rPr>
            </w:pPr>
            <w:r>
              <w:rPr>
                <w:rFonts w:eastAsia="Times New Roman"/>
              </w:rPr>
              <w:tab/>
              <w:t>Insertatend</w:t>
            </w:r>
            <w:r w:rsidR="00515B33">
              <w:rPr>
                <w:rFonts w:eastAsia="Times New Roman"/>
              </w:rPr>
              <w:t>()</w:t>
            </w:r>
            <w:r>
              <w:rPr>
                <w:rFonts w:eastAsia="Times New Roman"/>
              </w:rPr>
              <w:t>: Inserts a node at the end of the list</w:t>
            </w:r>
          </w:p>
          <w:p w14:paraId="7694AAAB" w14:textId="77777777" w:rsidR="00A54F45" w:rsidRDefault="00A54F45" w:rsidP="006F4587">
            <w:pPr>
              <w:rPr>
                <w:rFonts w:eastAsia="Times New Roman"/>
              </w:rPr>
            </w:pPr>
            <w:r>
              <w:rPr>
                <w:rFonts w:eastAsia="Times New Roman"/>
              </w:rPr>
              <w:tab/>
              <w:t>Insertatpos</w:t>
            </w:r>
            <w:r w:rsidR="00515B33">
              <w:rPr>
                <w:rFonts w:eastAsia="Times New Roman"/>
              </w:rPr>
              <w:t>()</w:t>
            </w:r>
            <w:r>
              <w:rPr>
                <w:rFonts w:eastAsia="Times New Roman"/>
              </w:rPr>
              <w:t xml:space="preserve">: Inserts a node </w:t>
            </w:r>
            <w:r w:rsidR="00515B33">
              <w:rPr>
                <w:rFonts w:eastAsia="Times New Roman"/>
              </w:rPr>
              <w:t>at the position specified in the list.</w:t>
            </w:r>
          </w:p>
          <w:p w14:paraId="07707DA1" w14:textId="77777777" w:rsidR="00515B33" w:rsidRDefault="00515B33" w:rsidP="006F4587">
            <w:pPr>
              <w:rPr>
                <w:rFonts w:eastAsia="Times New Roman"/>
              </w:rPr>
            </w:pPr>
            <w:r>
              <w:rPr>
                <w:rFonts w:eastAsia="Times New Roman"/>
              </w:rPr>
              <w:tab/>
              <w:t>DeleteatFront(): Deletes the front most node of the list.</w:t>
            </w:r>
          </w:p>
          <w:p w14:paraId="6040327B" w14:textId="77777777" w:rsidR="00515B33" w:rsidRDefault="00515B33" w:rsidP="006F4587">
            <w:pPr>
              <w:rPr>
                <w:rFonts w:eastAsia="Times New Roman"/>
              </w:rPr>
            </w:pPr>
            <w:r>
              <w:rPr>
                <w:rFonts w:eastAsia="Times New Roman"/>
              </w:rPr>
              <w:tab/>
              <w:t xml:space="preserve">DeleteatEnd(): Deletes the last most node </w:t>
            </w:r>
            <w:r w:rsidR="00C3502B">
              <w:rPr>
                <w:rFonts w:eastAsia="Times New Roman"/>
              </w:rPr>
              <w:t>of</w:t>
            </w:r>
            <w:r>
              <w:rPr>
                <w:rFonts w:eastAsia="Times New Roman"/>
              </w:rPr>
              <w:t xml:space="preserve"> the list</w:t>
            </w:r>
            <w:r w:rsidR="00C3502B">
              <w:rPr>
                <w:rFonts w:eastAsia="Times New Roman"/>
              </w:rPr>
              <w:t>.</w:t>
            </w:r>
          </w:p>
          <w:p w14:paraId="13E79A34" w14:textId="01A3DA05" w:rsidR="00C3502B" w:rsidRPr="006F4782" w:rsidRDefault="00C3502B" w:rsidP="006F4587">
            <w:pPr>
              <w:rPr>
                <w:rFonts w:eastAsia="Times New Roman"/>
              </w:rPr>
            </w:pPr>
            <w:r>
              <w:rPr>
                <w:rFonts w:eastAsia="Times New Roman"/>
              </w:rPr>
              <w:tab/>
              <w:t xml:space="preserve">DeleteatPos(): Deletes the node at specified </w:t>
            </w:r>
            <w:r w:rsidR="0068186A">
              <w:rPr>
                <w:rFonts w:eastAsia="Times New Roman"/>
              </w:rPr>
              <w:t>position in the list.</w:t>
            </w:r>
          </w:p>
        </w:tc>
      </w:tr>
      <w:tr w:rsidR="007E47CF" w:rsidRPr="00580CAF" w14:paraId="5E3D37E4"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02EF739D" w14:textId="77777777" w:rsidR="007E47CF" w:rsidRPr="00580CAF" w:rsidRDefault="00E669FD">
            <w:pPr>
              <w:spacing w:line="240" w:lineRule="auto"/>
            </w:pPr>
            <w:r w:rsidRPr="00580CAF">
              <w:rPr>
                <w:rFonts w:eastAsia="Times New Roman"/>
                <w:b/>
              </w:rPr>
              <w:lastRenderedPageBreak/>
              <w:t>ALGORITHM</w:t>
            </w:r>
            <w:r w:rsidR="009933A8" w:rsidRPr="00580CAF">
              <w:rPr>
                <w:rFonts w:eastAsia="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5D1D9E84" w14:textId="77777777" w:rsidR="007E47CF" w:rsidRDefault="00916DB9">
            <w:pPr>
              <w:rPr>
                <w:rFonts w:eastAsia="Times New Roman"/>
              </w:rPr>
            </w:pPr>
            <w:r>
              <w:rPr>
                <w:rFonts w:eastAsia="Times New Roman"/>
              </w:rPr>
              <w:t>Main Class</w:t>
            </w:r>
          </w:p>
          <w:p w14:paraId="2B1342CC" w14:textId="77777777" w:rsidR="00916DB9" w:rsidRDefault="00916DB9">
            <w:pPr>
              <w:rPr>
                <w:rFonts w:eastAsia="Times New Roman"/>
              </w:rPr>
            </w:pPr>
            <w:r>
              <w:rPr>
                <w:rFonts w:eastAsia="Times New Roman"/>
              </w:rPr>
              <w:t xml:space="preserve">    Main function</w:t>
            </w:r>
          </w:p>
          <w:p w14:paraId="5A08C389" w14:textId="59213718" w:rsidR="00916DB9" w:rsidRDefault="00916DB9" w:rsidP="00916DB9">
            <w:pPr>
              <w:numPr>
                <w:ilvl w:val="0"/>
                <w:numId w:val="3"/>
              </w:numPr>
              <w:rPr>
                <w:rFonts w:eastAsia="Times New Roman"/>
              </w:rPr>
            </w:pPr>
            <w:r>
              <w:rPr>
                <w:rFonts w:eastAsia="Times New Roman"/>
              </w:rPr>
              <w:t>Take input string s from user</w:t>
            </w:r>
          </w:p>
          <w:p w14:paraId="5676E296" w14:textId="77777777" w:rsidR="00916DB9" w:rsidRDefault="00916DB9" w:rsidP="00916DB9">
            <w:pPr>
              <w:numPr>
                <w:ilvl w:val="0"/>
                <w:numId w:val="3"/>
              </w:numPr>
              <w:rPr>
                <w:rFonts w:eastAsia="Times New Roman"/>
              </w:rPr>
            </w:pPr>
            <w:r>
              <w:rPr>
                <w:rFonts w:eastAsia="Times New Roman"/>
              </w:rPr>
              <w:t>Create 3 objects l,r and new of linked list class</w:t>
            </w:r>
          </w:p>
          <w:p w14:paraId="716B84E9" w14:textId="77777777" w:rsidR="00916DB9" w:rsidRDefault="00916DB9" w:rsidP="00916DB9">
            <w:pPr>
              <w:numPr>
                <w:ilvl w:val="0"/>
                <w:numId w:val="3"/>
              </w:numPr>
              <w:rPr>
                <w:rFonts w:eastAsia="Times New Roman"/>
              </w:rPr>
            </w:pPr>
            <w:r>
              <w:rPr>
                <w:rFonts w:eastAsia="Times New Roman"/>
              </w:rPr>
              <w:t>Run a for-loop for half the length of s and keep inserting the characters of the string at the front of the node in linked list l.</w:t>
            </w:r>
          </w:p>
          <w:p w14:paraId="32F3524A" w14:textId="77777777" w:rsidR="00A2784E" w:rsidRDefault="00916DB9" w:rsidP="00A2784E">
            <w:pPr>
              <w:numPr>
                <w:ilvl w:val="0"/>
                <w:numId w:val="3"/>
              </w:numPr>
              <w:rPr>
                <w:rFonts w:eastAsia="Times New Roman"/>
              </w:rPr>
            </w:pPr>
            <w:r>
              <w:rPr>
                <w:rFonts w:eastAsia="Times New Roman"/>
              </w:rPr>
              <w:t>Run a second for-loop for the other half of the length of s skipping the middle term if length is odd and keep inserting the characters of the string at the front of the node in linked list r.</w:t>
            </w:r>
          </w:p>
          <w:p w14:paraId="1D9251D9" w14:textId="7207F892" w:rsidR="00A2784E" w:rsidRDefault="00A2784E" w:rsidP="00A2784E">
            <w:pPr>
              <w:numPr>
                <w:ilvl w:val="0"/>
                <w:numId w:val="3"/>
              </w:numPr>
              <w:rPr>
                <w:rFonts w:eastAsia="Times New Roman"/>
              </w:rPr>
            </w:pPr>
            <w:r>
              <w:rPr>
                <w:rFonts w:eastAsia="Times New Roman"/>
              </w:rPr>
              <w:t>Run a third for loop again for half the length of s and now delete at front from the l and insert the deleted element at the front in new.</w:t>
            </w:r>
          </w:p>
          <w:p w14:paraId="36D7DBF2" w14:textId="43B432C7" w:rsidR="00A2784E" w:rsidRDefault="00A2784E" w:rsidP="00A2784E">
            <w:pPr>
              <w:numPr>
                <w:ilvl w:val="0"/>
                <w:numId w:val="3"/>
              </w:numPr>
              <w:rPr>
                <w:rFonts w:eastAsia="Times New Roman"/>
              </w:rPr>
            </w:pPr>
            <w:r>
              <w:rPr>
                <w:rFonts w:eastAsia="Times New Roman"/>
              </w:rPr>
              <w:t>Initialize a flag variable and set it to 0.</w:t>
            </w:r>
          </w:p>
          <w:p w14:paraId="42AE4C8E" w14:textId="77777777" w:rsidR="00A2784E" w:rsidRDefault="00A2784E" w:rsidP="00A2784E">
            <w:pPr>
              <w:numPr>
                <w:ilvl w:val="0"/>
                <w:numId w:val="3"/>
              </w:numPr>
              <w:rPr>
                <w:rFonts w:eastAsia="Times New Roman"/>
              </w:rPr>
            </w:pPr>
            <w:r>
              <w:rPr>
                <w:rFonts w:eastAsia="Times New Roman"/>
              </w:rPr>
              <w:t>Run a last for loop and keep checking if the data at the head of the linked list is equal or not for l and r and then delete the front elements of both l and new</w:t>
            </w:r>
          </w:p>
          <w:p w14:paraId="17D99079" w14:textId="77777777" w:rsidR="00A2784E" w:rsidRDefault="00A2784E" w:rsidP="00A2784E">
            <w:pPr>
              <w:numPr>
                <w:ilvl w:val="0"/>
                <w:numId w:val="3"/>
              </w:numPr>
              <w:rPr>
                <w:rFonts w:eastAsia="Times New Roman"/>
              </w:rPr>
            </w:pPr>
            <w:r>
              <w:rPr>
                <w:rFonts w:eastAsia="Times New Roman"/>
              </w:rPr>
              <w:t>If the elements are not equal break the for loop and set flag to 1.</w:t>
            </w:r>
          </w:p>
          <w:p w14:paraId="00C61056" w14:textId="77777777" w:rsidR="00A2784E" w:rsidRDefault="00A2784E" w:rsidP="00A2784E">
            <w:pPr>
              <w:numPr>
                <w:ilvl w:val="0"/>
                <w:numId w:val="3"/>
              </w:numPr>
              <w:rPr>
                <w:rFonts w:eastAsia="Times New Roman"/>
              </w:rPr>
            </w:pPr>
            <w:r>
              <w:rPr>
                <w:rFonts w:eastAsia="Times New Roman"/>
              </w:rPr>
              <w:t>If flag equals 0, then print Palindrome</w:t>
            </w:r>
            <w:r w:rsidR="00BA535D">
              <w:rPr>
                <w:rFonts w:eastAsia="Times New Roman"/>
              </w:rPr>
              <w:t>, else print not a Palindrome.</w:t>
            </w:r>
          </w:p>
          <w:p w14:paraId="13D8AA61" w14:textId="77777777" w:rsidR="00BA535D" w:rsidRDefault="00BA535D" w:rsidP="00BA535D">
            <w:pPr>
              <w:rPr>
                <w:rFonts w:eastAsia="Times New Roman"/>
              </w:rPr>
            </w:pPr>
          </w:p>
          <w:p w14:paraId="61BC6B52" w14:textId="330F7420" w:rsidR="00BA535D" w:rsidRDefault="00BA535D" w:rsidP="00BA535D">
            <w:pPr>
              <w:rPr>
                <w:rFonts w:eastAsia="Times New Roman"/>
              </w:rPr>
            </w:pPr>
            <w:r>
              <w:rPr>
                <w:rFonts w:eastAsia="Times New Roman"/>
              </w:rPr>
              <w:t>Linked List class</w:t>
            </w:r>
          </w:p>
          <w:p w14:paraId="72E6C497" w14:textId="0B6C4232" w:rsidR="00BA535D" w:rsidRDefault="00BA535D" w:rsidP="00BA535D">
            <w:pPr>
              <w:rPr>
                <w:rFonts w:eastAsia="Times New Roman"/>
              </w:rPr>
            </w:pPr>
            <w:r>
              <w:rPr>
                <w:rFonts w:eastAsia="Times New Roman"/>
              </w:rPr>
              <w:t xml:space="preserve">    Node class</w:t>
            </w:r>
          </w:p>
          <w:p w14:paraId="53342246" w14:textId="49E7DB0C" w:rsidR="00BA535D" w:rsidRDefault="00BA535D" w:rsidP="00BA535D">
            <w:pPr>
              <w:rPr>
                <w:rFonts w:eastAsia="Times New Roman"/>
              </w:rPr>
            </w:pPr>
            <w:r>
              <w:rPr>
                <w:rFonts w:eastAsia="Times New Roman"/>
              </w:rPr>
              <w:t xml:space="preserve">        Data Members: character node, Node next</w:t>
            </w:r>
          </w:p>
          <w:p w14:paraId="5ECB3B31" w14:textId="28F92E49" w:rsidR="00BA535D" w:rsidRDefault="00BA535D" w:rsidP="00BA535D">
            <w:pPr>
              <w:rPr>
                <w:rFonts w:eastAsia="Times New Roman"/>
              </w:rPr>
            </w:pPr>
            <w:r>
              <w:rPr>
                <w:rFonts w:eastAsia="Times New Roman"/>
              </w:rPr>
              <w:t xml:space="preserve">        Constructor Node(character d)</w:t>
            </w:r>
            <w:r>
              <w:rPr>
                <w:rFonts w:eastAsia="Times New Roman"/>
              </w:rPr>
              <w:br/>
              <w:t xml:space="preserve">            set data to d and next to null</w:t>
            </w:r>
          </w:p>
          <w:p w14:paraId="28298E0A" w14:textId="77777777" w:rsidR="00BA535D" w:rsidRDefault="00BA535D" w:rsidP="00BA535D">
            <w:pPr>
              <w:rPr>
                <w:rFonts w:eastAsia="Times New Roman"/>
              </w:rPr>
            </w:pPr>
            <w:r>
              <w:rPr>
                <w:rFonts w:eastAsia="Times New Roman"/>
              </w:rPr>
              <w:t xml:space="preserve">    Data Members</w:t>
            </w:r>
          </w:p>
          <w:p w14:paraId="6E33C827" w14:textId="77777777" w:rsidR="00BA535D" w:rsidRDefault="00BA535D" w:rsidP="00BA535D">
            <w:pPr>
              <w:rPr>
                <w:rFonts w:eastAsia="Times New Roman"/>
              </w:rPr>
            </w:pPr>
            <w:r>
              <w:rPr>
                <w:rFonts w:eastAsia="Times New Roman"/>
              </w:rPr>
              <w:t xml:space="preserve">        Node head</w:t>
            </w:r>
          </w:p>
          <w:p w14:paraId="611EF792" w14:textId="77777777" w:rsidR="00BA535D" w:rsidRDefault="00BA535D" w:rsidP="00BA535D">
            <w:pPr>
              <w:rPr>
                <w:rFonts w:eastAsia="Times New Roman"/>
              </w:rPr>
            </w:pPr>
            <w:r>
              <w:rPr>
                <w:rFonts w:eastAsia="Times New Roman"/>
              </w:rPr>
              <w:t xml:space="preserve">    Void insertAtBegin(char d)</w:t>
            </w:r>
          </w:p>
          <w:p w14:paraId="7712BB44" w14:textId="3139B647" w:rsidR="00BA535D" w:rsidRDefault="00BA535D" w:rsidP="00BA535D">
            <w:pPr>
              <w:numPr>
                <w:ilvl w:val="0"/>
                <w:numId w:val="4"/>
              </w:numPr>
              <w:rPr>
                <w:rFonts w:eastAsia="Times New Roman"/>
              </w:rPr>
            </w:pPr>
            <w:r>
              <w:rPr>
                <w:rFonts w:eastAsia="Times New Roman"/>
              </w:rPr>
              <w:t>Create an object new</w:t>
            </w:r>
            <w:r w:rsidR="00736DDA">
              <w:rPr>
                <w:rFonts w:eastAsia="Times New Roman"/>
              </w:rPr>
              <w:t>N</w:t>
            </w:r>
            <w:r>
              <w:rPr>
                <w:rFonts w:eastAsia="Times New Roman"/>
              </w:rPr>
              <w:t>ode of node class and set parameter to data</w:t>
            </w:r>
          </w:p>
          <w:p w14:paraId="630FF26C" w14:textId="77777777" w:rsidR="00BA535D" w:rsidRDefault="00BA535D" w:rsidP="00BA535D">
            <w:pPr>
              <w:numPr>
                <w:ilvl w:val="0"/>
                <w:numId w:val="4"/>
              </w:numPr>
              <w:rPr>
                <w:rFonts w:eastAsia="Times New Roman"/>
              </w:rPr>
            </w:pPr>
            <w:r>
              <w:rPr>
                <w:rFonts w:eastAsia="Times New Roman"/>
              </w:rPr>
              <w:t>If head equals null, then set head to newNode</w:t>
            </w:r>
          </w:p>
          <w:p w14:paraId="52C72CEC" w14:textId="77777777" w:rsidR="00BA535D" w:rsidRDefault="00BA535D" w:rsidP="00BA535D">
            <w:pPr>
              <w:numPr>
                <w:ilvl w:val="0"/>
                <w:numId w:val="4"/>
              </w:numPr>
              <w:rPr>
                <w:rFonts w:eastAsia="Times New Roman"/>
              </w:rPr>
            </w:pPr>
            <w:r>
              <w:rPr>
                <w:rFonts w:eastAsia="Times New Roman"/>
              </w:rPr>
              <w:t>Else, set next of newNode to head and set head to newNode.</w:t>
            </w:r>
          </w:p>
          <w:p w14:paraId="655FA972" w14:textId="77777777" w:rsidR="00BA535D" w:rsidRDefault="00BA535D" w:rsidP="00BA535D">
            <w:pPr>
              <w:rPr>
                <w:rFonts w:eastAsia="Times New Roman"/>
              </w:rPr>
            </w:pPr>
            <w:r>
              <w:rPr>
                <w:rFonts w:eastAsia="Times New Roman"/>
              </w:rPr>
              <w:t xml:space="preserve">    Char DeleteAtBegin()</w:t>
            </w:r>
          </w:p>
          <w:p w14:paraId="1619260F" w14:textId="77777777" w:rsidR="00BA535D" w:rsidRDefault="00736DDA" w:rsidP="00BA535D">
            <w:pPr>
              <w:numPr>
                <w:ilvl w:val="0"/>
                <w:numId w:val="5"/>
              </w:numPr>
              <w:rPr>
                <w:rFonts w:eastAsia="Times New Roman"/>
              </w:rPr>
            </w:pPr>
            <w:r>
              <w:rPr>
                <w:rFonts w:eastAsia="Times New Roman"/>
              </w:rPr>
              <w:t>Initialize char x and set it to 0</w:t>
            </w:r>
          </w:p>
          <w:p w14:paraId="54C00C6B" w14:textId="77777777" w:rsidR="00736DDA" w:rsidRDefault="00736DDA" w:rsidP="00BA535D">
            <w:pPr>
              <w:numPr>
                <w:ilvl w:val="0"/>
                <w:numId w:val="5"/>
              </w:numPr>
              <w:rPr>
                <w:rFonts w:eastAsia="Times New Roman"/>
              </w:rPr>
            </w:pPr>
            <w:r>
              <w:rPr>
                <w:rFonts w:eastAsia="Times New Roman"/>
              </w:rPr>
              <w:t>Create an object temp of Node class and set it to head.</w:t>
            </w:r>
          </w:p>
          <w:p w14:paraId="7B1B9BE7" w14:textId="77777777" w:rsidR="00736DDA" w:rsidRDefault="00736DDA" w:rsidP="00BA535D">
            <w:pPr>
              <w:numPr>
                <w:ilvl w:val="0"/>
                <w:numId w:val="5"/>
              </w:numPr>
              <w:rPr>
                <w:rFonts w:eastAsia="Times New Roman"/>
              </w:rPr>
            </w:pPr>
            <w:r>
              <w:rPr>
                <w:rFonts w:eastAsia="Times New Roman"/>
              </w:rPr>
              <w:t>If head equals null, then print List is empty</w:t>
            </w:r>
          </w:p>
          <w:p w14:paraId="31BF853A" w14:textId="77777777" w:rsidR="00736DDA" w:rsidRDefault="00736DDA" w:rsidP="00BA535D">
            <w:pPr>
              <w:numPr>
                <w:ilvl w:val="0"/>
                <w:numId w:val="5"/>
              </w:numPr>
              <w:rPr>
                <w:rFonts w:eastAsia="Times New Roman"/>
              </w:rPr>
            </w:pPr>
            <w:r>
              <w:rPr>
                <w:rFonts w:eastAsia="Times New Roman"/>
              </w:rPr>
              <w:lastRenderedPageBreak/>
              <w:t>Else set x to data of temp</w:t>
            </w:r>
          </w:p>
          <w:p w14:paraId="4A19D1D9" w14:textId="77777777" w:rsidR="00736DDA" w:rsidRDefault="00736DDA" w:rsidP="00BA535D">
            <w:pPr>
              <w:numPr>
                <w:ilvl w:val="0"/>
                <w:numId w:val="5"/>
              </w:numPr>
              <w:rPr>
                <w:rFonts w:eastAsia="Times New Roman"/>
              </w:rPr>
            </w:pPr>
            <w:r>
              <w:rPr>
                <w:rFonts w:eastAsia="Times New Roman"/>
              </w:rPr>
              <w:t xml:space="preserve">Set head to next of head </w:t>
            </w:r>
          </w:p>
          <w:p w14:paraId="6E704390" w14:textId="77777777" w:rsidR="00736DDA" w:rsidRDefault="00736DDA" w:rsidP="00BA535D">
            <w:pPr>
              <w:numPr>
                <w:ilvl w:val="0"/>
                <w:numId w:val="5"/>
              </w:numPr>
              <w:rPr>
                <w:rFonts w:eastAsia="Times New Roman"/>
              </w:rPr>
            </w:pPr>
            <w:r>
              <w:rPr>
                <w:rFonts w:eastAsia="Times New Roman"/>
              </w:rPr>
              <w:t xml:space="preserve">Set next of temp to null </w:t>
            </w:r>
          </w:p>
          <w:p w14:paraId="2991ECFC" w14:textId="395C176E" w:rsidR="00736DDA" w:rsidRPr="00A2784E" w:rsidRDefault="00736DDA" w:rsidP="00BA535D">
            <w:pPr>
              <w:numPr>
                <w:ilvl w:val="0"/>
                <w:numId w:val="5"/>
              </w:numPr>
              <w:rPr>
                <w:rFonts w:eastAsia="Times New Roman"/>
              </w:rPr>
            </w:pPr>
            <w:r>
              <w:rPr>
                <w:rFonts w:eastAsia="Times New Roman"/>
              </w:rPr>
              <w:t>Return x</w:t>
            </w:r>
          </w:p>
        </w:tc>
      </w:tr>
      <w:tr w:rsidR="007E47CF" w:rsidRPr="00580CAF" w14:paraId="298E480C"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D961671" w14:textId="77777777" w:rsidR="007E47CF" w:rsidRPr="00580CAF" w:rsidRDefault="009933A8">
            <w:pPr>
              <w:spacing w:line="240" w:lineRule="auto"/>
              <w:rPr>
                <w:rFonts w:eastAsia="Times New Roman"/>
                <w:b/>
              </w:rPr>
            </w:pPr>
            <w:r w:rsidRPr="00580CAF">
              <w:rPr>
                <w:rFonts w:eastAsia="Times New Roman"/>
                <w:b/>
              </w:rPr>
              <w:lastRenderedPageBreak/>
              <w:t>PRO</w:t>
            </w:r>
            <w:r w:rsidR="00E669FD" w:rsidRPr="00580CAF">
              <w:rPr>
                <w:rFonts w:eastAsia="Times New Roman"/>
                <w:b/>
              </w:rPr>
              <w:t>BLEM SOLVING</w:t>
            </w:r>
            <w:r w:rsidRPr="00580CAF">
              <w:rPr>
                <w:rFonts w:eastAsia="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D72BB55" w14:textId="77777777" w:rsidR="00F26B5E" w:rsidRDefault="00F26B5E">
            <w:pPr>
              <w:rPr>
                <w:rFonts w:eastAsia="Times New Roman"/>
              </w:rPr>
            </w:pPr>
            <w:r>
              <w:rPr>
                <w:rFonts w:eastAsia="Times New Roman"/>
              </w:rPr>
              <w:pict w14:anchorId="590BDBB8">
                <v:shape id="_x0000_i1031" type="#_x0000_t75" style="width:377.4pt;height:512.4pt">
                  <v:imagedata r:id="rId13" o:title="WhatsApp Image 2022-09-27 at 00.00.52"/>
                </v:shape>
              </w:pict>
            </w:r>
          </w:p>
          <w:p w14:paraId="31E7ED7B" w14:textId="11AB8DFC" w:rsidR="00F26B5E" w:rsidRPr="00580CAF" w:rsidRDefault="00F26B5E">
            <w:pPr>
              <w:rPr>
                <w:rFonts w:eastAsia="Times New Roman"/>
              </w:rPr>
            </w:pPr>
            <w:r>
              <w:rPr>
                <w:rFonts w:eastAsia="Times New Roman"/>
              </w:rPr>
              <w:lastRenderedPageBreak/>
              <w:pict w14:anchorId="0F451C7E">
                <v:shape id="_x0000_i1032" type="#_x0000_t75" style="width:344.4pt;height:454.2pt">
                  <v:imagedata r:id="rId14" o:title="WhatsApp Image 2022-09-27 at 00.00.27"/>
                </v:shape>
              </w:pict>
            </w:r>
          </w:p>
        </w:tc>
      </w:tr>
      <w:tr w:rsidR="007E47CF" w:rsidRPr="00580CAF" w14:paraId="61190430"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26ECF52" w14:textId="77777777" w:rsidR="007E47CF" w:rsidRPr="00580CAF" w:rsidRDefault="009933A8">
            <w:pPr>
              <w:spacing w:line="240" w:lineRule="auto"/>
              <w:rPr>
                <w:rFonts w:eastAsia="Times New Roman"/>
                <w:b/>
              </w:rPr>
            </w:pPr>
            <w:r w:rsidRPr="00580CAF">
              <w:rPr>
                <w:rFonts w:eastAsia="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C353B60"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import java.util.*;</w:t>
            </w:r>
          </w:p>
          <w:p w14:paraId="4133A2F3"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class Experiment2{</w:t>
            </w:r>
          </w:p>
          <w:p w14:paraId="74FF2349"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public static void main(String[] args) {</w:t>
            </w:r>
          </w:p>
          <w:p w14:paraId="7AF98DA5"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Scanner sc = new Scanner(System.in);</w:t>
            </w:r>
          </w:p>
          <w:p w14:paraId="52BBE2F5"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System.out.println("Enter a string to check whether it is palindrome or not: ");</w:t>
            </w:r>
          </w:p>
          <w:p w14:paraId="0CFEC020"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String s = sc.nextLine();</w:t>
            </w:r>
          </w:p>
          <w:p w14:paraId="241D4D6A"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charLinkedList l = new charLinkedList();</w:t>
            </w:r>
          </w:p>
          <w:p w14:paraId="132FA16B"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charLinkedList r = new charLinkedList();</w:t>
            </w:r>
          </w:p>
          <w:p w14:paraId="25504B68"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int flag = 0;</w:t>
            </w:r>
          </w:p>
          <w:p w14:paraId="14699DD7"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for(int i = 0; i &lt; s.length()/2 ; i++)</w:t>
            </w:r>
          </w:p>
          <w:p w14:paraId="32D8F867"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48BE6334"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l.insertAtBegin(s.charAt(i));</w:t>
            </w:r>
          </w:p>
          <w:p w14:paraId="4AF0AF49"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0E8164DB"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lastRenderedPageBreak/>
              <w:t xml:space="preserve">        l.printList();</w:t>
            </w:r>
          </w:p>
          <w:p w14:paraId="1506D72A"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for(int i = (s.length() % 2 == 0 ? (s.length()/2): (s.length()/2 + 1)); i &lt; s.length(); i++)</w:t>
            </w:r>
          </w:p>
          <w:p w14:paraId="4279232D"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3C4742AD"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r.insertAtBegin(s.charAt(i));</w:t>
            </w:r>
          </w:p>
          <w:p w14:paraId="14D5ABB6"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642915D2"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r.printList();</w:t>
            </w:r>
          </w:p>
          <w:p w14:paraId="1736F5AE"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charLinkedList n = new charLinkedList();</w:t>
            </w:r>
          </w:p>
          <w:p w14:paraId="327BC644"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for(int i = 0; i &lt; s.length()/2; i++)</w:t>
            </w:r>
          </w:p>
          <w:p w14:paraId="5171DF11"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18876A24"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char x = r.deleteAtBegin();</w:t>
            </w:r>
          </w:p>
          <w:p w14:paraId="1DFFAE30"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n.insertAtBegin(x);</w:t>
            </w:r>
          </w:p>
          <w:p w14:paraId="74CA295F"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0AA21BB9"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n.printList();</w:t>
            </w:r>
          </w:p>
          <w:p w14:paraId="080E4594"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for(int i = 0; i &lt; s.length()/2; i++)</w:t>
            </w:r>
          </w:p>
          <w:p w14:paraId="268FE92D"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79F135D7"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if(l.deleteAtBegin() == n.deleteAtBegin())</w:t>
            </w:r>
          </w:p>
          <w:p w14:paraId="35AB78C9"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continue;</w:t>
            </w:r>
          </w:p>
          <w:p w14:paraId="0E457E48"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else{</w:t>
            </w:r>
          </w:p>
          <w:p w14:paraId="1B0A39AB"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flag = 1;</w:t>
            </w:r>
          </w:p>
          <w:p w14:paraId="725320B9"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break;</w:t>
            </w:r>
          </w:p>
          <w:p w14:paraId="7A1B3D9C"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021772CD"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589BCFF4"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if(flag == 0)</w:t>
            </w:r>
          </w:p>
          <w:p w14:paraId="6C85A74C"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5E6FEF6A"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System.out.println("PALINDROME.");</w:t>
            </w:r>
          </w:p>
          <w:p w14:paraId="0740A96D"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56B06DFF"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else{</w:t>
            </w:r>
          </w:p>
          <w:p w14:paraId="4978C0B4"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System.out.println("NOT A PALINDROME.");</w:t>
            </w:r>
          </w:p>
          <w:p w14:paraId="388596E7"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77FAE9C4"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System.exit(0);</w:t>
            </w:r>
          </w:p>
          <w:p w14:paraId="6FE6F9D7"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0B0B8DD7"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w:t>
            </w:r>
          </w:p>
          <w:p w14:paraId="554D37C3"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class charLinkedList{</w:t>
            </w:r>
          </w:p>
          <w:p w14:paraId="0E6118B2"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class Node{</w:t>
            </w:r>
          </w:p>
          <w:p w14:paraId="3DFD2ADF"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char data;</w:t>
            </w:r>
          </w:p>
          <w:p w14:paraId="34628E6B"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Node next;</w:t>
            </w:r>
          </w:p>
          <w:p w14:paraId="43FE7DCE"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Node(char d){</w:t>
            </w:r>
          </w:p>
          <w:p w14:paraId="152D26FF"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data=d;</w:t>
            </w:r>
          </w:p>
          <w:p w14:paraId="003DD257"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next=null;</w:t>
            </w:r>
          </w:p>
          <w:p w14:paraId="5EBB14F1"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4A1F4A60"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2D753186"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Node head;</w:t>
            </w:r>
          </w:p>
          <w:p w14:paraId="03F9A3B2"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public void insertAtBegin(char data){</w:t>
            </w:r>
          </w:p>
          <w:p w14:paraId="1B09981E"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Node newNode = new Node(data);</w:t>
            </w:r>
          </w:p>
          <w:p w14:paraId="5A1D7011"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if(head == null){</w:t>
            </w:r>
          </w:p>
          <w:p w14:paraId="36612CB8"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head = newNode;</w:t>
            </w:r>
          </w:p>
          <w:p w14:paraId="48FD61F0"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3BA31EE3"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else{</w:t>
            </w:r>
          </w:p>
          <w:p w14:paraId="7BE4B71D"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newNode.next = head;</w:t>
            </w:r>
          </w:p>
          <w:p w14:paraId="1051CCC6"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head = newNode;</w:t>
            </w:r>
          </w:p>
          <w:p w14:paraId="2D297783"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2ADA9D2E"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1FCCB738"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lastRenderedPageBreak/>
              <w:t xml:space="preserve">    public void insertAtEnd(char data){</w:t>
            </w:r>
          </w:p>
          <w:p w14:paraId="0B9D9A17"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Node newNode = new Node(data);</w:t>
            </w:r>
          </w:p>
          <w:p w14:paraId="382D276B"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if(head == null){</w:t>
            </w:r>
          </w:p>
          <w:p w14:paraId="374DFD27"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head = newNode;</w:t>
            </w:r>
          </w:p>
          <w:p w14:paraId="45F58D5F"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783D44EF"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else{</w:t>
            </w:r>
          </w:p>
          <w:p w14:paraId="618A7357"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Node temp = head;</w:t>
            </w:r>
          </w:p>
          <w:p w14:paraId="1777CDD0"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while(temp.next != null){</w:t>
            </w:r>
          </w:p>
          <w:p w14:paraId="6A1F6C0B"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temp = temp.next;</w:t>
            </w:r>
          </w:p>
          <w:p w14:paraId="5280C6C6"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31567F89"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temp.next = newNode;</w:t>
            </w:r>
          </w:p>
          <w:p w14:paraId="5E6769EF"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4057D462"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047B9649"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public void insertAtPos(char data, int pos){</w:t>
            </w:r>
          </w:p>
          <w:p w14:paraId="14412A77"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Node newNode = new Node(data);</w:t>
            </w:r>
          </w:p>
          <w:p w14:paraId="2306D6B2"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if(pos == 1){</w:t>
            </w:r>
          </w:p>
          <w:p w14:paraId="58673EBC"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newNode.next = head;</w:t>
            </w:r>
          </w:p>
          <w:p w14:paraId="0BDE847F"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head = newNode;</w:t>
            </w:r>
          </w:p>
          <w:p w14:paraId="728DB993"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42153A82"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else{</w:t>
            </w:r>
          </w:p>
          <w:p w14:paraId="43725BAD"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Node temp = head;</w:t>
            </w:r>
          </w:p>
          <w:p w14:paraId="1533DC82"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for(int i=1; i&lt;pos-1; i++){</w:t>
            </w:r>
          </w:p>
          <w:p w14:paraId="019F26D8"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temp = temp.next;</w:t>
            </w:r>
          </w:p>
          <w:p w14:paraId="51A1E81C"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4B526A7D"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newNode.next = temp.next;</w:t>
            </w:r>
          </w:p>
          <w:p w14:paraId="33CC2D6E"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temp.next = newNode;</w:t>
            </w:r>
          </w:p>
          <w:p w14:paraId="3AF79DA4"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48677DC3"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45506BDE"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public char deleteAtBegin(){</w:t>
            </w:r>
          </w:p>
          <w:p w14:paraId="39470F2C"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char x = 0;</w:t>
            </w:r>
          </w:p>
          <w:p w14:paraId="761DD78F"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Node temp = head;</w:t>
            </w:r>
          </w:p>
          <w:p w14:paraId="71E37B36"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if(head == null){</w:t>
            </w:r>
          </w:p>
          <w:p w14:paraId="3EFAC6F8"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System.out.println("List is empty");</w:t>
            </w:r>
          </w:p>
          <w:p w14:paraId="35AFF7C7"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3AC16569"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else{</w:t>
            </w:r>
          </w:p>
          <w:p w14:paraId="285C3800"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x = temp.data;</w:t>
            </w:r>
          </w:p>
          <w:p w14:paraId="74DD1D15"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head = head.next;</w:t>
            </w:r>
          </w:p>
          <w:p w14:paraId="61B19A99"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temp.next = null;</w:t>
            </w:r>
          </w:p>
          <w:p w14:paraId="7584D60A"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04144482"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return x;</w:t>
            </w:r>
          </w:p>
          <w:p w14:paraId="1894E0E8"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2284E82B"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public char deleteAtEnd(){</w:t>
            </w:r>
          </w:p>
          <w:p w14:paraId="5FCB82D3"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char x = 0;</w:t>
            </w:r>
          </w:p>
          <w:p w14:paraId="1D66C440"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if(head == null){</w:t>
            </w:r>
          </w:p>
          <w:p w14:paraId="0A839ECC"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System.out.println("List is empty");</w:t>
            </w:r>
          </w:p>
          <w:p w14:paraId="766FBFE3"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3821681E"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else{</w:t>
            </w:r>
          </w:p>
          <w:p w14:paraId="74A41C17"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Node temp = head;</w:t>
            </w:r>
          </w:p>
          <w:p w14:paraId="56D68C59"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while(temp.next.next != null){</w:t>
            </w:r>
          </w:p>
          <w:p w14:paraId="7FD3250B"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temp = temp.next;</w:t>
            </w:r>
          </w:p>
          <w:p w14:paraId="62411AB8"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76AAEB45"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x = temp.data;</w:t>
            </w:r>
          </w:p>
          <w:p w14:paraId="16109B86"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temp.next = null;</w:t>
            </w:r>
          </w:p>
          <w:p w14:paraId="162B150F"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lastRenderedPageBreak/>
              <w:t xml:space="preserve">        }</w:t>
            </w:r>
          </w:p>
          <w:p w14:paraId="0DD3AED4"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return x;</w:t>
            </w:r>
          </w:p>
          <w:p w14:paraId="0CE6AE58"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08BB29B5"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public char deleteAtPos(int pos){</w:t>
            </w:r>
          </w:p>
          <w:p w14:paraId="0F3BC007"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char x = 0;</w:t>
            </w:r>
          </w:p>
          <w:p w14:paraId="024273A9"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if(pos == 1){</w:t>
            </w:r>
          </w:p>
          <w:p w14:paraId="4A5BC6D4"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head = head.next;</w:t>
            </w:r>
          </w:p>
          <w:p w14:paraId="3DE781D8"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756D093E"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else{</w:t>
            </w:r>
          </w:p>
          <w:p w14:paraId="73087E31"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Node temp = head;</w:t>
            </w:r>
          </w:p>
          <w:p w14:paraId="27DE0295"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for(int i = 1; i &lt; pos-1; i++){</w:t>
            </w:r>
          </w:p>
          <w:p w14:paraId="0B15CD72"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temp = temp.next;</w:t>
            </w:r>
          </w:p>
          <w:p w14:paraId="5E77548C"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22F3594D"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x = temp.data;</w:t>
            </w:r>
          </w:p>
          <w:p w14:paraId="6CB59BAA"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temp.next = temp.next.next;</w:t>
            </w:r>
          </w:p>
          <w:p w14:paraId="0E21A78C"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3C2550CB"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return x;</w:t>
            </w:r>
          </w:p>
          <w:p w14:paraId="7E9958A7"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5BEB07DC"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public void printList(){</w:t>
            </w:r>
          </w:p>
          <w:p w14:paraId="6299733D"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Node temp = head;</w:t>
            </w:r>
          </w:p>
          <w:p w14:paraId="33E6CFB7"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while(temp != null){</w:t>
            </w:r>
          </w:p>
          <w:p w14:paraId="38BB702E"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System.out.print(temp.data+" ");</w:t>
            </w:r>
          </w:p>
          <w:p w14:paraId="09CB603E"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temp = temp.next;</w:t>
            </w:r>
          </w:p>
          <w:p w14:paraId="5A37E198"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2CD67177"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System.out.println();</w:t>
            </w:r>
          </w:p>
          <w:p w14:paraId="39CBB5A0" w14:textId="77777777" w:rsidR="00D601AF" w:rsidRPr="00D601AF"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eastAsia="en-US" w:bidi="ar-SA"/>
              </w:rPr>
            </w:pPr>
            <w:r w:rsidRPr="00D601AF">
              <w:rPr>
                <w:rFonts w:ascii="Courier New" w:eastAsia="Times New Roman" w:hAnsi="Courier New" w:cs="Courier New"/>
                <w:color w:val="000000"/>
                <w:sz w:val="21"/>
                <w:szCs w:val="21"/>
                <w:lang w:val="en-US" w:eastAsia="en-US" w:bidi="ar-SA"/>
              </w:rPr>
              <w:t xml:space="preserve">    }</w:t>
            </w:r>
          </w:p>
          <w:p w14:paraId="7A2B1030" w14:textId="3D93CBC1" w:rsidR="007E47CF" w:rsidRPr="00736DDA" w:rsidRDefault="00D601AF" w:rsidP="00D6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8E6E3"/>
                <w:sz w:val="21"/>
                <w:szCs w:val="21"/>
                <w:lang w:val="en-US" w:eastAsia="en-US" w:bidi="ar-SA"/>
              </w:rPr>
            </w:pPr>
            <w:r w:rsidRPr="00D601AF">
              <w:rPr>
                <w:rFonts w:ascii="Courier New" w:eastAsia="Times New Roman" w:hAnsi="Courier New" w:cs="Courier New"/>
                <w:color w:val="000000"/>
                <w:sz w:val="21"/>
                <w:szCs w:val="21"/>
                <w:lang w:val="en-US" w:eastAsia="en-US" w:bidi="ar-SA"/>
              </w:rPr>
              <w:t>}</w:t>
            </w:r>
          </w:p>
        </w:tc>
      </w:tr>
      <w:tr w:rsidR="007E47CF" w:rsidRPr="00580CAF" w14:paraId="2D877497"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7C27DEE" w14:textId="77777777" w:rsidR="007E47CF" w:rsidRPr="00580CAF" w:rsidRDefault="00E669FD">
            <w:pPr>
              <w:spacing w:line="240" w:lineRule="auto"/>
              <w:rPr>
                <w:rFonts w:eastAsia="Times New Roman"/>
                <w:b/>
              </w:rPr>
            </w:pPr>
            <w:r w:rsidRPr="00580CAF">
              <w:rPr>
                <w:rFonts w:eastAsia="Times New Roman"/>
                <w:b/>
              </w:rPr>
              <w:lastRenderedPageBreak/>
              <w:t>OUTPUT</w:t>
            </w:r>
            <w:r w:rsidR="009933A8" w:rsidRPr="00580CAF">
              <w:rPr>
                <w:rFonts w:eastAsia="Times New Roman"/>
                <w:b/>
              </w:rPr>
              <w:t xml:space="preserve">: </w:t>
            </w:r>
          </w:p>
          <w:p w14:paraId="76476C1C" w14:textId="77777777" w:rsidR="00E669FD" w:rsidRDefault="002F4816">
            <w:pPr>
              <w:spacing w:line="240" w:lineRule="auto"/>
              <w:rPr>
                <w:rFonts w:eastAsia="Times New Roman"/>
                <w:b/>
                <w:noProof/>
              </w:rPr>
            </w:pPr>
            <w:r w:rsidRPr="002F4816">
              <w:rPr>
                <w:rFonts w:eastAsia="Times New Roman"/>
                <w:b/>
                <w:noProof/>
              </w:rPr>
              <w:pict w14:anchorId="7D5E6450">
                <v:shape id="Picture 1" o:spid="_x0000_i1029" type="#_x0000_t75" style="width:468pt;height:60.6pt;visibility:visible;mso-wrap-style:square">
                  <v:imagedata r:id="rId15" o:title=""/>
                </v:shape>
              </w:pict>
            </w:r>
          </w:p>
          <w:p w14:paraId="1B65DACC" w14:textId="6670E3BC" w:rsidR="00500D6C" w:rsidRPr="00580CAF" w:rsidRDefault="00D93F13">
            <w:pPr>
              <w:spacing w:line="240" w:lineRule="auto"/>
              <w:rPr>
                <w:rFonts w:eastAsia="Times New Roman"/>
                <w:b/>
                <w:noProof/>
              </w:rPr>
            </w:pPr>
            <w:r w:rsidRPr="00D93F13">
              <w:rPr>
                <w:rFonts w:eastAsia="Times New Roman"/>
                <w:b/>
                <w:noProof/>
              </w:rPr>
              <w:pict w14:anchorId="3B140CC1">
                <v:shape id="_x0000_i1030" type="#_x0000_t75" style="width:468.6pt;height:59.4pt;visibility:visible;mso-wrap-style:square">
                  <v:imagedata r:id="rId16" o:title=""/>
                </v:shape>
              </w:pict>
            </w:r>
          </w:p>
        </w:tc>
      </w:tr>
      <w:tr w:rsidR="007E47CF" w:rsidRPr="00580CAF" w14:paraId="23F5396C"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0908C56" w14:textId="77777777" w:rsidR="007E47CF" w:rsidRPr="00580CAF" w:rsidRDefault="009933A8">
            <w:pPr>
              <w:spacing w:line="240" w:lineRule="auto"/>
            </w:pPr>
            <w:r w:rsidRPr="00580CAF">
              <w:rPr>
                <w:rFonts w:eastAsia="Times New Roman"/>
                <w:b/>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464A406" w14:textId="7F55E727" w:rsidR="007E47CF" w:rsidRPr="00580CAF" w:rsidRDefault="00C4286B">
            <w:pPr>
              <w:rPr>
                <w:rFonts w:eastAsia="Times New Roman"/>
              </w:rPr>
            </w:pPr>
            <w:r>
              <w:rPr>
                <w:rFonts w:eastAsia="Times New Roman"/>
              </w:rPr>
              <w:t xml:space="preserve">In this experiment, we learned about Singly Linked Lists. </w:t>
            </w:r>
            <w:r w:rsidR="00CA426D">
              <w:rPr>
                <w:rFonts w:eastAsia="Times New Roman"/>
              </w:rPr>
              <w:t xml:space="preserve">We saw the differences between Linked Lists and Arrays. Moving on further, we learnt about the advantages and Disadvantages of a Linked List. We also learnt about the </w:t>
            </w:r>
            <w:r w:rsidR="00533D98">
              <w:rPr>
                <w:rFonts w:eastAsia="Times New Roman"/>
              </w:rPr>
              <w:t xml:space="preserve">data members and some functions of Linked List. Lastly, we implemented our knowledge on a problem statement that </w:t>
            </w:r>
            <w:r w:rsidR="0038749E">
              <w:rPr>
                <w:rFonts w:eastAsia="Times New Roman"/>
              </w:rPr>
              <w:t>required us to check if a given input was a palindrome</w:t>
            </w:r>
            <w:r w:rsidR="006B0960">
              <w:rPr>
                <w:rFonts w:eastAsia="Times New Roman"/>
              </w:rPr>
              <w:t xml:space="preserve"> or not.</w:t>
            </w:r>
          </w:p>
        </w:tc>
      </w:tr>
    </w:tbl>
    <w:p w14:paraId="11A8A367"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10DE"/>
    <w:multiLevelType w:val="hybridMultilevel"/>
    <w:tmpl w:val="72546F1C"/>
    <w:lvl w:ilvl="0" w:tplc="10BC4EC6">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 w15:restartNumberingAfterBreak="0">
    <w:nsid w:val="0DB21C5D"/>
    <w:multiLevelType w:val="hybridMultilevel"/>
    <w:tmpl w:val="048A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B510B"/>
    <w:multiLevelType w:val="hybridMultilevel"/>
    <w:tmpl w:val="288AC08E"/>
    <w:lvl w:ilvl="0" w:tplc="6BF29204">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3" w15:restartNumberingAfterBreak="0">
    <w:nsid w:val="2A122A9F"/>
    <w:multiLevelType w:val="hybridMultilevel"/>
    <w:tmpl w:val="306C1902"/>
    <w:lvl w:ilvl="0" w:tplc="53C05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401D1"/>
    <w:multiLevelType w:val="hybridMultilevel"/>
    <w:tmpl w:val="1D5E2802"/>
    <w:lvl w:ilvl="0" w:tplc="14F205C8">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5" w15:restartNumberingAfterBreak="0">
    <w:nsid w:val="67B717B8"/>
    <w:multiLevelType w:val="hybridMultilevel"/>
    <w:tmpl w:val="314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378267">
    <w:abstractNumId w:val="1"/>
  </w:num>
  <w:num w:numId="2" w16cid:durableId="1814788990">
    <w:abstractNumId w:val="5"/>
  </w:num>
  <w:num w:numId="3" w16cid:durableId="1149247286">
    <w:abstractNumId w:val="0"/>
  </w:num>
  <w:num w:numId="4" w16cid:durableId="1199661626">
    <w:abstractNumId w:val="4"/>
  </w:num>
  <w:num w:numId="5" w16cid:durableId="1470974831">
    <w:abstractNumId w:val="2"/>
  </w:num>
  <w:num w:numId="6" w16cid:durableId="529151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0CAF"/>
    <w:rsid w:val="000F60BC"/>
    <w:rsid w:val="002B7DC6"/>
    <w:rsid w:val="002F4816"/>
    <w:rsid w:val="0038749E"/>
    <w:rsid w:val="00421DB7"/>
    <w:rsid w:val="004A5C70"/>
    <w:rsid w:val="004D0A1B"/>
    <w:rsid w:val="00500D6C"/>
    <w:rsid w:val="00515B33"/>
    <w:rsid w:val="00533D98"/>
    <w:rsid w:val="00580CAF"/>
    <w:rsid w:val="0068186A"/>
    <w:rsid w:val="006B0960"/>
    <w:rsid w:val="006D796F"/>
    <w:rsid w:val="006F4587"/>
    <w:rsid w:val="006F4782"/>
    <w:rsid w:val="00736DDA"/>
    <w:rsid w:val="007E47CF"/>
    <w:rsid w:val="00915CD8"/>
    <w:rsid w:val="00916DB9"/>
    <w:rsid w:val="009932B9"/>
    <w:rsid w:val="009933A8"/>
    <w:rsid w:val="00A2784E"/>
    <w:rsid w:val="00A44771"/>
    <w:rsid w:val="00A54F45"/>
    <w:rsid w:val="00B5444B"/>
    <w:rsid w:val="00BA535D"/>
    <w:rsid w:val="00C3502B"/>
    <w:rsid w:val="00C4286B"/>
    <w:rsid w:val="00CA426D"/>
    <w:rsid w:val="00CB5FE3"/>
    <w:rsid w:val="00D601AF"/>
    <w:rsid w:val="00D93F13"/>
    <w:rsid w:val="00E335FD"/>
    <w:rsid w:val="00E669FD"/>
    <w:rsid w:val="00F26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8FB8"/>
  <w15:chartTrackingRefBased/>
  <w15:docId w15:val="{7C026DDD-07C8-406B-B6BF-5AA4B59B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paragraph" w:styleId="HTMLPreformatted">
    <w:name w:val="HTML Preformatted"/>
    <w:basedOn w:val="Normal"/>
    <w:link w:val="HTMLPreformattedChar"/>
    <w:uiPriority w:val="99"/>
    <w:semiHidden/>
    <w:unhideWhenUsed/>
    <w:rsid w:val="00D60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link w:val="HTMLPreformatted"/>
    <w:uiPriority w:val="99"/>
    <w:semiHidden/>
    <w:rsid w:val="00D601AF"/>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02389">
      <w:bodyDiv w:val="1"/>
      <w:marLeft w:val="0"/>
      <w:marRight w:val="0"/>
      <w:marTop w:val="0"/>
      <w:marBottom w:val="0"/>
      <w:divBdr>
        <w:top w:val="none" w:sz="0" w:space="0" w:color="auto"/>
        <w:left w:val="none" w:sz="0" w:space="0" w:color="auto"/>
        <w:bottom w:val="none" w:sz="0" w:space="0" w:color="auto"/>
        <w:right w:val="none" w:sz="0" w:space="0" w:color="auto"/>
      </w:divBdr>
    </w:div>
    <w:div w:id="1354843770">
      <w:bodyDiv w:val="1"/>
      <w:marLeft w:val="0"/>
      <w:marRight w:val="0"/>
      <w:marTop w:val="0"/>
      <w:marBottom w:val="0"/>
      <w:divBdr>
        <w:top w:val="none" w:sz="0" w:space="0" w:color="auto"/>
        <w:left w:val="none" w:sz="0" w:space="0" w:color="auto"/>
        <w:bottom w:val="none" w:sz="0" w:space="0" w:color="auto"/>
        <w:right w:val="none" w:sz="0" w:space="0" w:color="auto"/>
      </w:divBdr>
    </w:div>
    <w:div w:id="1585653054">
      <w:bodyDiv w:val="1"/>
      <w:marLeft w:val="0"/>
      <w:marRight w:val="0"/>
      <w:marTop w:val="0"/>
      <w:marBottom w:val="0"/>
      <w:divBdr>
        <w:top w:val="none" w:sz="0" w:space="0" w:color="auto"/>
        <w:left w:val="none" w:sz="0" w:space="0" w:color="auto"/>
        <w:bottom w:val="none" w:sz="0" w:space="0" w:color="auto"/>
        <w:right w:val="none" w:sz="0" w:space="0" w:color="auto"/>
      </w:divBdr>
    </w:div>
    <w:div w:id="1691682406">
      <w:bodyDiv w:val="1"/>
      <w:marLeft w:val="0"/>
      <w:marRight w:val="0"/>
      <w:marTop w:val="0"/>
      <w:marBottom w:val="0"/>
      <w:divBdr>
        <w:top w:val="none" w:sz="0" w:space="0" w:color="auto"/>
        <w:left w:val="none" w:sz="0" w:space="0" w:color="auto"/>
        <w:bottom w:val="none" w:sz="0" w:space="0" w:color="auto"/>
        <w:right w:val="none" w:sz="0" w:space="0" w:color="auto"/>
      </w:divBdr>
    </w:div>
    <w:div w:id="1758672274">
      <w:bodyDiv w:val="1"/>
      <w:marLeft w:val="0"/>
      <w:marRight w:val="0"/>
      <w:marTop w:val="0"/>
      <w:marBottom w:val="0"/>
      <w:divBdr>
        <w:top w:val="none" w:sz="0" w:space="0" w:color="auto"/>
        <w:left w:val="none" w:sz="0" w:space="0" w:color="auto"/>
        <w:bottom w:val="none" w:sz="0" w:space="0" w:color="auto"/>
        <w:right w:val="none" w:sz="0" w:space="0" w:color="auto"/>
      </w:divBdr>
    </w:div>
    <w:div w:id="1759709209">
      <w:bodyDiv w:val="1"/>
      <w:marLeft w:val="0"/>
      <w:marRight w:val="0"/>
      <w:marTop w:val="0"/>
      <w:marBottom w:val="0"/>
      <w:divBdr>
        <w:top w:val="none" w:sz="0" w:space="0" w:color="auto"/>
        <w:left w:val="none" w:sz="0" w:space="0" w:color="auto"/>
        <w:bottom w:val="none" w:sz="0" w:space="0" w:color="auto"/>
        <w:right w:val="none" w:sz="0" w:space="0" w:color="auto"/>
      </w:divBdr>
    </w:div>
    <w:div w:id="2114745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media.geeksforgeeks.org/wp-content/uploads/Arrays-1.png"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https://media.geeksforgeeks.org/wp-content/uploads/20220525085238/Screenshot20220525085154.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https://media.geeksforgeeks.org/wp-content/uploads/20220829152206/LLdrawio.p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ee\Downloads\DS_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ACAA6-33DE-4D8D-BC6A-2C8357A4D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DS_template (2)</Template>
  <TotalTime>99</TotalTime>
  <Pages>8</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Parmar</dc:creator>
  <cp:keywords/>
  <cp:lastModifiedBy>Vineet Parmar</cp:lastModifiedBy>
  <cp:revision>22</cp:revision>
  <dcterms:created xsi:type="dcterms:W3CDTF">2022-09-26T17:12:00Z</dcterms:created>
  <dcterms:modified xsi:type="dcterms:W3CDTF">2022-09-26T18:59:00Z</dcterms:modified>
  <dc:language>en-IN</dc:language>
</cp:coreProperties>
</file>